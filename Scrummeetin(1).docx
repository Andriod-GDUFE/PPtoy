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7D4" w:rsidRPr="00740332" w:rsidRDefault="00A367D4">
      <w:pPr>
        <w:rPr>
          <w:sz w:val="36"/>
          <w:szCs w:val="36"/>
        </w:rPr>
      </w:pPr>
      <w:bookmarkStart w:id="0" w:name="_GoBack"/>
      <w:bookmarkEnd w:id="0"/>
      <w:r w:rsidRPr="00740332">
        <w:rPr>
          <w:sz w:val="36"/>
          <w:szCs w:val="36"/>
        </w:rPr>
        <w:t>Scrum meeting</w:t>
      </w:r>
    </w:p>
    <w:p w:rsidR="00A367D4" w:rsidRDefault="00A367D4"/>
    <w:p w:rsidR="00A367D4" w:rsidRDefault="00A367D4">
      <w:pPr>
        <w:spacing w:line="397" w:lineRule="auto"/>
      </w:pPr>
      <w:r>
        <w:t>1 - What did I accomplished since the last Scrum?</w:t>
      </w:r>
    </w:p>
    <w:p w:rsidR="00A367D4" w:rsidRDefault="00A367D4">
      <w:pPr>
        <w:spacing w:line="397" w:lineRule="auto"/>
      </w:pPr>
    </w:p>
    <w:p w:rsidR="00A367D4" w:rsidRDefault="00A367D4" w:rsidP="00740332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翁丽清：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）了解</w:t>
      </w:r>
      <w:r>
        <w:rPr>
          <w:sz w:val="32"/>
          <w:szCs w:val="32"/>
        </w:rPr>
        <w:t>scrum</w:t>
      </w:r>
      <w:r>
        <w:rPr>
          <w:rFonts w:hint="eastAsia"/>
          <w:sz w:val="32"/>
          <w:szCs w:val="32"/>
        </w:rPr>
        <w:t>；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）了解</w:t>
      </w:r>
      <w:r>
        <w:rPr>
          <w:sz w:val="32"/>
          <w:szCs w:val="32"/>
        </w:rPr>
        <w:t>Andriod</w:t>
      </w:r>
      <w:r>
        <w:rPr>
          <w:rFonts w:hint="eastAsia"/>
          <w:sz w:val="32"/>
          <w:szCs w:val="32"/>
        </w:rPr>
        <w:t>；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）下载相关</w:t>
      </w:r>
      <w:r>
        <w:rPr>
          <w:sz w:val="32"/>
          <w:szCs w:val="32"/>
        </w:rPr>
        <w:t>app</w:t>
      </w:r>
      <w:r>
        <w:rPr>
          <w:rFonts w:hint="eastAsia"/>
          <w:sz w:val="32"/>
          <w:szCs w:val="32"/>
        </w:rPr>
        <w:t>试用；</w:t>
      </w:r>
    </w:p>
    <w:p w:rsidR="00A367D4" w:rsidRDefault="00A367D4" w:rsidP="00740332">
      <w:pPr>
        <w:ind w:firstLineChars="100" w:firstLine="320"/>
      </w:pPr>
      <w:r>
        <w:rPr>
          <w:rFonts w:hint="eastAsia"/>
          <w:sz w:val="32"/>
          <w:szCs w:val="32"/>
        </w:rPr>
        <w:t>周婷：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）了解</w:t>
      </w:r>
      <w:r>
        <w:rPr>
          <w:sz w:val="32"/>
          <w:szCs w:val="32"/>
        </w:rPr>
        <w:t>scrum</w:t>
      </w:r>
      <w:r>
        <w:rPr>
          <w:rFonts w:hint="eastAsia"/>
          <w:sz w:val="32"/>
          <w:szCs w:val="32"/>
        </w:rPr>
        <w:t>；</w:t>
      </w:r>
    </w:p>
    <w:p w:rsidR="00A367D4" w:rsidRDefault="00A367D4" w:rsidP="00740332">
      <w:pPr>
        <w:ind w:firstLineChars="550" w:firstLine="1760"/>
      </w:pP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）了解</w:t>
      </w:r>
      <w:r>
        <w:rPr>
          <w:sz w:val="32"/>
          <w:szCs w:val="32"/>
        </w:rPr>
        <w:t>Andriod</w:t>
      </w:r>
      <w:r>
        <w:rPr>
          <w:rFonts w:hint="eastAsia"/>
          <w:sz w:val="32"/>
          <w:szCs w:val="32"/>
        </w:rPr>
        <w:t>；</w:t>
      </w:r>
    </w:p>
    <w:p w:rsidR="00A367D4" w:rsidRDefault="00A367D4" w:rsidP="00740332">
      <w:pPr>
        <w:ind w:firstLineChars="550" w:firstLine="1760"/>
      </w:pP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）下载相关</w:t>
      </w:r>
      <w:r>
        <w:rPr>
          <w:sz w:val="32"/>
          <w:szCs w:val="32"/>
        </w:rPr>
        <w:t>app</w:t>
      </w:r>
      <w:r>
        <w:rPr>
          <w:rFonts w:hint="eastAsia"/>
          <w:sz w:val="32"/>
          <w:szCs w:val="32"/>
        </w:rPr>
        <w:t>试用；</w:t>
      </w:r>
    </w:p>
    <w:p w:rsidR="00A367D4" w:rsidRDefault="00A367D4" w:rsidP="00740332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林碧华：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）了解</w:t>
      </w:r>
      <w:r>
        <w:rPr>
          <w:sz w:val="32"/>
          <w:szCs w:val="32"/>
        </w:rPr>
        <w:t>scrum</w:t>
      </w:r>
      <w:r>
        <w:rPr>
          <w:rFonts w:hint="eastAsia"/>
          <w:sz w:val="32"/>
          <w:szCs w:val="32"/>
        </w:rPr>
        <w:t>；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）了解</w:t>
      </w:r>
      <w:r>
        <w:rPr>
          <w:sz w:val="32"/>
          <w:szCs w:val="32"/>
        </w:rPr>
        <w:t>Andriod</w:t>
      </w:r>
      <w:r>
        <w:rPr>
          <w:rFonts w:hint="eastAsia"/>
          <w:sz w:val="32"/>
          <w:szCs w:val="32"/>
        </w:rPr>
        <w:t>；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）下载相关</w:t>
      </w:r>
      <w:r>
        <w:rPr>
          <w:sz w:val="32"/>
          <w:szCs w:val="32"/>
        </w:rPr>
        <w:t>app</w:t>
      </w:r>
      <w:r>
        <w:rPr>
          <w:rFonts w:hint="eastAsia"/>
          <w:sz w:val="32"/>
          <w:szCs w:val="32"/>
        </w:rPr>
        <w:t>试用；</w:t>
      </w:r>
    </w:p>
    <w:p w:rsidR="00A367D4" w:rsidRDefault="00A367D4" w:rsidP="00740332">
      <w:pPr>
        <w:ind w:firstLineChars="100" w:firstLine="320"/>
      </w:pPr>
      <w:r>
        <w:rPr>
          <w:rFonts w:hint="eastAsia"/>
          <w:sz w:val="32"/>
          <w:szCs w:val="32"/>
        </w:rPr>
        <w:t>王琨：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）了解</w:t>
      </w:r>
      <w:r>
        <w:rPr>
          <w:sz w:val="32"/>
          <w:szCs w:val="32"/>
        </w:rPr>
        <w:t>scrum</w:t>
      </w:r>
      <w:r>
        <w:rPr>
          <w:rFonts w:hint="eastAsia"/>
          <w:sz w:val="32"/>
          <w:szCs w:val="32"/>
        </w:rPr>
        <w:t>；</w:t>
      </w:r>
    </w:p>
    <w:p w:rsidR="00A367D4" w:rsidRDefault="00A367D4" w:rsidP="00740332">
      <w:pPr>
        <w:ind w:firstLineChars="500" w:firstLine="1600"/>
      </w:pP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）了解</w:t>
      </w:r>
      <w:r>
        <w:rPr>
          <w:sz w:val="32"/>
          <w:szCs w:val="32"/>
        </w:rPr>
        <w:t>Andriod</w:t>
      </w:r>
      <w:r>
        <w:rPr>
          <w:rFonts w:hint="eastAsia"/>
          <w:sz w:val="32"/>
          <w:szCs w:val="32"/>
        </w:rPr>
        <w:t>；</w:t>
      </w:r>
    </w:p>
    <w:p w:rsidR="00A367D4" w:rsidRDefault="00A367D4" w:rsidP="00740332">
      <w:pPr>
        <w:ind w:firstLineChars="500" w:firstLine="1600"/>
      </w:pP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）下载相关</w:t>
      </w:r>
      <w:r>
        <w:rPr>
          <w:sz w:val="32"/>
          <w:szCs w:val="32"/>
        </w:rPr>
        <w:t>app</w:t>
      </w:r>
      <w:r>
        <w:rPr>
          <w:rFonts w:hint="eastAsia"/>
          <w:sz w:val="32"/>
          <w:szCs w:val="32"/>
        </w:rPr>
        <w:t>试用；</w:t>
      </w:r>
    </w:p>
    <w:p w:rsidR="00A367D4" w:rsidRDefault="00A367D4">
      <w:pPr>
        <w:spacing w:line="397" w:lineRule="auto"/>
      </w:pPr>
    </w:p>
    <w:p w:rsidR="00A367D4" w:rsidRDefault="00A367D4"/>
    <w:p w:rsidR="00A367D4" w:rsidRDefault="00A367D4">
      <w:pPr>
        <w:spacing w:line="331" w:lineRule="auto"/>
      </w:pPr>
      <w:r>
        <w:t>2 - What will I do until the next Scrum?</w:t>
      </w:r>
    </w:p>
    <w:p w:rsidR="00A367D4" w:rsidRDefault="00A367D4"/>
    <w:p w:rsidR="00A367D4" w:rsidRDefault="00A367D4" w:rsidP="00740332">
      <w:pPr>
        <w:ind w:left="390"/>
        <w:rPr>
          <w:sz w:val="32"/>
          <w:szCs w:val="32"/>
        </w:rPr>
      </w:pPr>
      <w:r>
        <w:rPr>
          <w:rFonts w:hint="eastAsia"/>
          <w:sz w:val="32"/>
          <w:szCs w:val="32"/>
        </w:rPr>
        <w:t>翁丽清：（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）配置环境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）制作大概界面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rFonts w:hint="eastAsia"/>
          <w:sz w:val="32"/>
          <w:szCs w:val="32"/>
        </w:rPr>
        <w:t>周婷：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）配置环境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）制作大概界面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rFonts w:hint="eastAsia"/>
          <w:sz w:val="32"/>
          <w:szCs w:val="32"/>
        </w:rPr>
        <w:t>林碧华：（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）配置环境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）写需求分析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rFonts w:hint="eastAsia"/>
          <w:sz w:val="32"/>
          <w:szCs w:val="32"/>
        </w:rPr>
        <w:t>王琨：（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）配置环境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）写需求分析</w:t>
      </w:r>
    </w:p>
    <w:p w:rsidR="00A367D4" w:rsidRPr="00740332" w:rsidRDefault="00A367D4"/>
    <w:p w:rsidR="00A367D4" w:rsidRDefault="00A367D4"/>
    <w:p w:rsidR="00A367D4" w:rsidRDefault="00A367D4">
      <w:pPr>
        <w:spacing w:line="331" w:lineRule="auto"/>
      </w:pPr>
      <w:r>
        <w:t>3 - What obstacles are impeding my progress?</w:t>
      </w:r>
    </w:p>
    <w:p w:rsidR="00A367D4" w:rsidRDefault="00A367D4"/>
    <w:p w:rsidR="00A367D4" w:rsidRDefault="00A367D4"/>
    <w:p w:rsidR="00A367D4" w:rsidRDefault="00A367D4" w:rsidP="00740332">
      <w:pPr>
        <w:ind w:left="390"/>
        <w:rPr>
          <w:sz w:val="32"/>
          <w:szCs w:val="32"/>
        </w:rPr>
      </w:pPr>
      <w:r>
        <w:rPr>
          <w:rFonts w:hint="eastAsia"/>
          <w:sz w:val="32"/>
          <w:szCs w:val="32"/>
        </w:rPr>
        <w:t>翁丽清：暂无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rFonts w:hint="eastAsia"/>
          <w:sz w:val="32"/>
          <w:szCs w:val="32"/>
        </w:rPr>
        <w:t>周婷：暂无</w:t>
      </w:r>
    </w:p>
    <w:p w:rsidR="00A367D4" w:rsidRDefault="00A367D4" w:rsidP="00740332">
      <w:pPr>
        <w:ind w:left="390"/>
        <w:rPr>
          <w:sz w:val="32"/>
          <w:szCs w:val="32"/>
        </w:rPr>
      </w:pPr>
      <w:r>
        <w:rPr>
          <w:rFonts w:hint="eastAsia"/>
          <w:sz w:val="32"/>
          <w:szCs w:val="32"/>
        </w:rPr>
        <w:t>林碧华：暂无</w:t>
      </w:r>
    </w:p>
    <w:p w:rsidR="00A367D4" w:rsidRPr="00B02E7A" w:rsidRDefault="00A367D4" w:rsidP="00740332">
      <w:pPr>
        <w:ind w:left="390"/>
        <w:rPr>
          <w:sz w:val="32"/>
          <w:szCs w:val="32"/>
        </w:rPr>
      </w:pPr>
      <w:r>
        <w:rPr>
          <w:rFonts w:hint="eastAsia"/>
          <w:sz w:val="32"/>
          <w:szCs w:val="32"/>
        </w:rPr>
        <w:t>王琨：暂无</w:t>
      </w:r>
    </w:p>
    <w:p w:rsidR="00A367D4" w:rsidRDefault="00A367D4" w:rsidP="00740332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A367D4" w:rsidRDefault="00A367D4" w:rsidP="00740332">
      <w:pPr>
        <w:rPr>
          <w:sz w:val="32"/>
          <w:szCs w:val="32"/>
        </w:rPr>
      </w:pPr>
    </w:p>
    <w:p w:rsidR="00A367D4" w:rsidRDefault="00A367D4" w:rsidP="00740332">
      <w:pPr>
        <w:rPr>
          <w:sz w:val="32"/>
          <w:szCs w:val="32"/>
        </w:rPr>
      </w:pPr>
    </w:p>
    <w:p w:rsidR="00A367D4" w:rsidRDefault="00A367D4" w:rsidP="00740332">
      <w:pPr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角色分配：</w:t>
      </w:r>
    </w:p>
    <w:p w:rsidR="00A367D4" w:rsidRDefault="00A367D4" w:rsidP="00740332">
      <w:pPr>
        <w:rPr>
          <w:sz w:val="32"/>
          <w:szCs w:val="32"/>
        </w:rPr>
      </w:pPr>
    </w:p>
    <w:p w:rsidR="00A367D4" w:rsidRDefault="00A367D4" w:rsidP="001F4709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Product Owner:</w:t>
      </w:r>
      <w:r>
        <w:rPr>
          <w:rFonts w:hint="eastAsia"/>
          <w:sz w:val="32"/>
          <w:szCs w:val="32"/>
        </w:rPr>
        <w:t>翁丽清</w:t>
      </w:r>
    </w:p>
    <w:p w:rsidR="00A367D4" w:rsidRDefault="00A367D4" w:rsidP="001F4709">
      <w:pPr>
        <w:rPr>
          <w:sz w:val="32"/>
          <w:szCs w:val="32"/>
        </w:rPr>
      </w:pPr>
    </w:p>
    <w:p w:rsidR="00A367D4" w:rsidRDefault="00A367D4" w:rsidP="001F4709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Scrum Master  :</w:t>
      </w:r>
      <w:r>
        <w:rPr>
          <w:rFonts w:hint="eastAsia"/>
          <w:sz w:val="32"/>
          <w:szCs w:val="32"/>
        </w:rPr>
        <w:t>周婷</w:t>
      </w:r>
    </w:p>
    <w:p w:rsidR="00A367D4" w:rsidRDefault="00A367D4" w:rsidP="001F4709"/>
    <w:p w:rsidR="00A367D4" w:rsidRDefault="00A367D4" w:rsidP="001F4709">
      <w:r>
        <w:rPr>
          <w:sz w:val="32"/>
          <w:szCs w:val="32"/>
        </w:rPr>
        <w:t>3.Scrum Team</w:t>
      </w:r>
      <w:r>
        <w:rPr>
          <w:rFonts w:hint="eastAsia"/>
          <w:sz w:val="32"/>
          <w:szCs w:val="32"/>
        </w:rPr>
        <w:t>：林碧华、王琨</w:t>
      </w:r>
    </w:p>
    <w:sectPr w:rsidR="00A367D4" w:rsidSect="00130A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7D4" w:rsidRDefault="00A367D4">
      <w:r>
        <w:separator/>
      </w:r>
    </w:p>
  </w:endnote>
  <w:endnote w:type="continuationSeparator" w:id="0">
    <w:p w:rsidR="00A367D4" w:rsidRDefault="00A36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7D4" w:rsidRDefault="00A367D4">
      <w:r>
        <w:separator/>
      </w:r>
    </w:p>
  </w:footnote>
  <w:footnote w:type="continuationSeparator" w:id="0">
    <w:p w:rsidR="00A367D4" w:rsidRDefault="00A36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74535"/>
    <w:multiLevelType w:val="hybridMultilevel"/>
    <w:tmpl w:val="77349A04"/>
    <w:lvl w:ilvl="0" w:tplc="626678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30A49"/>
    <w:rsid w:val="00172A27"/>
    <w:rsid w:val="00183A3E"/>
    <w:rsid w:val="001F4709"/>
    <w:rsid w:val="00380732"/>
    <w:rsid w:val="003F2705"/>
    <w:rsid w:val="004539DB"/>
    <w:rsid w:val="00740332"/>
    <w:rsid w:val="009848FF"/>
    <w:rsid w:val="00A367D4"/>
    <w:rsid w:val="00B02E7A"/>
    <w:rsid w:val="00F8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A49"/>
    <w:pPr>
      <w:jc w:val="both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130A49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130A49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130A49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130A49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130A49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130A49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宋体" w:hAnsi="Cambria" w:cs="Times New Roman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cs="Times New Roman"/>
      <w:b/>
      <w:bCs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mbria" w:eastAsia="宋体" w:hAnsi="Cambria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cs="Times New Roman"/>
      <w:b/>
      <w:bCs/>
      <w:color w:val="00000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mbria" w:eastAsia="宋体" w:hAnsi="Cambria" w:cs="Times New Roman"/>
      <w:b/>
      <w:bCs/>
      <w:color w:val="000000"/>
      <w:sz w:val="24"/>
      <w:szCs w:val="24"/>
    </w:rPr>
  </w:style>
  <w:style w:type="paragraph" w:customStyle="1" w:styleId="normal0">
    <w:name w:val="normal"/>
    <w:uiPriority w:val="99"/>
    <w:rsid w:val="00130A49"/>
    <w:rPr>
      <w:color w:val="000000"/>
      <w:kern w:val="0"/>
      <w:sz w:val="2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130A49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Title">
    <w:name w:val="Title"/>
    <w:basedOn w:val="normal0"/>
    <w:next w:val="normal0"/>
    <w:link w:val="TitleChar"/>
    <w:uiPriority w:val="99"/>
    <w:qFormat/>
    <w:rsid w:val="00130A49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sz w:val="32"/>
      <w:szCs w:val="32"/>
    </w:rPr>
  </w:style>
  <w:style w:type="table" w:customStyle="1" w:styleId="TableNormal1">
    <w:name w:val="Table Normal1"/>
    <w:uiPriority w:val="99"/>
    <w:rsid w:val="00130A49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740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rsid w:val="00740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91</Words>
  <Characters>521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/>
  <cp:keywords/>
  <dc:description/>
  <cp:lastModifiedBy>xiaofeng</cp:lastModifiedBy>
  <cp:revision>3</cp:revision>
  <dcterms:created xsi:type="dcterms:W3CDTF">2015-09-18T07:12:00Z</dcterms:created>
  <dcterms:modified xsi:type="dcterms:W3CDTF">2015-09-18T09:30:00Z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